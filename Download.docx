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629C" w:rsidRDefault="00B218E7">
      <w:pPr>
        <w:pStyle w:val="Lijstalinea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 xml:space="preserve">Download &amp; Installeer JDK: </w:t>
      </w:r>
    </w:p>
    <w:p w:rsidR="00D3629C" w:rsidRDefault="00B218E7">
      <w:pPr>
        <w:pStyle w:val="Lijstalinea"/>
        <w:numPr>
          <w:ilvl w:val="3"/>
          <w:numId w:val="1"/>
        </w:numPr>
      </w:pPr>
      <w:r>
        <w:t>Ga naar Java SE download site (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 </w:t>
      </w:r>
      <w:hyperlink r:id="rId7" w:history="1">
        <w:r>
          <w:rPr>
            <w:rStyle w:val="Hyperlink"/>
            <w:rFonts w:ascii="Segoe UI" w:hAnsi="Segoe UI" w:cs="Segoe UI"/>
            <w:color w:val="0B5395"/>
            <w:sz w:val="21"/>
            <w:szCs w:val="21"/>
            <w:u w:val="none"/>
            <w:shd w:val="clear" w:color="auto" w:fill="FFFFFF"/>
          </w:rPr>
          <w:t>http://www.oracle.com/technetwork/java/javase/downloads/index.html</w:t>
        </w:r>
      </w:hyperlink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.)</w:t>
      </w:r>
    </w:p>
    <w:p w:rsidR="00D3629C" w:rsidRDefault="00B218E7">
      <w:pPr>
        <w:pStyle w:val="Lijstalinea"/>
        <w:numPr>
          <w:ilvl w:val="3"/>
          <w:numId w:val="1"/>
        </w:numPr>
        <w:rPr>
          <w:lang w:val="en-US"/>
        </w:rPr>
      </w:pPr>
      <w:r>
        <w:rPr>
          <w:lang w:val="en-US"/>
        </w:rPr>
        <w:t>Onder “Java Platform, Standard Edition” =&gt; Click “JDK download”</w:t>
      </w:r>
    </w:p>
    <w:p w:rsidR="00D3629C" w:rsidRDefault="00B218E7">
      <w:pPr>
        <w:pStyle w:val="Lijstalinea"/>
        <w:numPr>
          <w:ilvl w:val="3"/>
          <w:numId w:val="1"/>
        </w:numPr>
      </w:pPr>
      <w:r>
        <w:t>Kijk naar de laatste “Java SE Development kit(9.0.1) =&gt; click “accept license agreement”.</w:t>
      </w:r>
    </w:p>
    <w:p w:rsidR="00D3629C" w:rsidRDefault="00B218E7">
      <w:pPr>
        <w:pStyle w:val="Lijstalinea"/>
        <w:numPr>
          <w:ilvl w:val="3"/>
          <w:numId w:val="1"/>
        </w:numPr>
      </w:pPr>
      <w:r>
        <w:t>En kies die voor windows x64.</w:t>
      </w:r>
    </w:p>
    <w:p w:rsidR="00D3629C" w:rsidRDefault="00D3629C"/>
    <w:p w:rsidR="00D3629C" w:rsidRDefault="00B218E7">
      <w:pPr>
        <w:pStyle w:val="Lijstalinea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>Do</w:t>
      </w:r>
      <w:r>
        <w:rPr>
          <w:b/>
          <w:u w:val="single"/>
        </w:rPr>
        <w:t>wnload &amp; Installeer Eclipse Oxygen:</w:t>
      </w:r>
    </w:p>
    <w:p w:rsidR="00D3629C" w:rsidRDefault="00B218E7">
      <w:pPr>
        <w:pStyle w:val="Lijstalinea"/>
        <w:numPr>
          <w:ilvl w:val="3"/>
          <w:numId w:val="1"/>
        </w:numPr>
      </w:pPr>
      <w:r>
        <w:t xml:space="preserve">Ga naar: </w:t>
      </w:r>
      <w:hyperlink r:id="rId8" w:history="1">
        <w:r>
          <w:rPr>
            <w:rStyle w:val="Hyperlink"/>
          </w:rPr>
          <w:t>https://www.eclipse.org/downloads/download.php?file=/oomph/epp/oxygen/R2/eclipse-inst-win64.exe</w:t>
        </w:r>
      </w:hyperlink>
    </w:p>
    <w:p w:rsidR="00D3629C" w:rsidRDefault="00B218E7">
      <w:pPr>
        <w:pStyle w:val="Lijstalinea"/>
        <w:numPr>
          <w:ilvl w:val="3"/>
          <w:numId w:val="1"/>
        </w:numPr>
      </w:pPr>
      <w:r>
        <w:t>Cl</w:t>
      </w:r>
      <w:r>
        <w:t>ick download.</w:t>
      </w:r>
    </w:p>
    <w:p w:rsidR="00D3629C" w:rsidRDefault="00B218E7">
      <w:pPr>
        <w:pStyle w:val="Lijstalinea"/>
        <w:numPr>
          <w:ilvl w:val="3"/>
          <w:numId w:val="1"/>
        </w:numPr>
      </w:pPr>
      <w:r>
        <w:t>Volg de stappen</w:t>
      </w:r>
    </w:p>
    <w:p w:rsidR="00D3629C" w:rsidRDefault="00D3629C"/>
    <w:p w:rsidR="00D3629C" w:rsidRDefault="00B218E7">
      <w:pPr>
        <w:pStyle w:val="Lijstalinea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>Download &amp; Installeer laatste versie van NodeJS (GLOBAL):</w:t>
      </w:r>
    </w:p>
    <w:p w:rsidR="00D3629C" w:rsidRDefault="00B218E7">
      <w:pPr>
        <w:pStyle w:val="Lijstalinea"/>
        <w:numPr>
          <w:ilvl w:val="3"/>
          <w:numId w:val="1"/>
        </w:numPr>
      </w:pPr>
      <w:r>
        <w:t xml:space="preserve">Ga naar: </w:t>
      </w:r>
      <w:hyperlink r:id="rId9" w:history="1">
        <w:r>
          <w:rPr>
            <w:rStyle w:val="Hyperlink"/>
          </w:rPr>
          <w:t>https://nodejs.org/en/</w:t>
        </w:r>
      </w:hyperlink>
    </w:p>
    <w:p w:rsidR="00D3629C" w:rsidRDefault="00B218E7">
      <w:pPr>
        <w:pStyle w:val="Lijstalinea"/>
        <w:numPr>
          <w:ilvl w:val="3"/>
          <w:numId w:val="1"/>
        </w:numPr>
      </w:pPr>
      <w:r>
        <w:t>Druk op 9.3.0 Current</w:t>
      </w:r>
    </w:p>
    <w:p w:rsidR="00D3629C" w:rsidRDefault="00B218E7">
      <w:pPr>
        <w:pStyle w:val="Lijstalinea"/>
        <w:numPr>
          <w:ilvl w:val="3"/>
          <w:numId w:val="1"/>
        </w:numPr>
      </w:pPr>
      <w:r>
        <w:t>Volg de stappen</w:t>
      </w:r>
    </w:p>
    <w:p w:rsidR="00284031" w:rsidRDefault="00284031">
      <w:pPr>
        <w:pStyle w:val="Lijstalinea"/>
        <w:numPr>
          <w:ilvl w:val="3"/>
          <w:numId w:val="1"/>
        </w:numPr>
      </w:pPr>
      <w:r>
        <w:t>Downgrade naar 5.3:</w:t>
      </w:r>
    </w:p>
    <w:p w:rsidR="00284031" w:rsidRDefault="00284031">
      <w:pPr>
        <w:pStyle w:val="Lijstalinea"/>
        <w:numPr>
          <w:ilvl w:val="3"/>
          <w:numId w:val="1"/>
        </w:numPr>
      </w:pPr>
      <w:r>
        <w:t>Open CMD</w:t>
      </w:r>
    </w:p>
    <w:p w:rsidR="00284031" w:rsidRPr="00B01BB2" w:rsidRDefault="00284031">
      <w:pPr>
        <w:pStyle w:val="Lijstalinea"/>
        <w:numPr>
          <w:ilvl w:val="3"/>
          <w:numId w:val="1"/>
        </w:numPr>
        <w:rPr>
          <w:lang w:val="en-US"/>
        </w:rPr>
      </w:pPr>
      <w:r w:rsidRPr="00B01BB2">
        <w:rPr>
          <w:lang w:val="en-US"/>
        </w:rPr>
        <w:t xml:space="preserve">Type: </w:t>
      </w:r>
      <w:r w:rsidR="00B01BB2" w:rsidRPr="00B01BB2">
        <w:rPr>
          <w:lang w:val="en-US"/>
        </w:rPr>
        <w:t xml:space="preserve">npm install </w:t>
      </w:r>
      <w:hyperlink r:id="rId10" w:history="1">
        <w:r w:rsidR="00B01BB2" w:rsidRPr="00B01BB2">
          <w:rPr>
            <w:rStyle w:val="Hyperlink"/>
            <w:lang w:val="en-US"/>
          </w:rPr>
          <w:t>npm@5.3</w:t>
        </w:r>
      </w:hyperlink>
      <w:r w:rsidR="00B01BB2" w:rsidRPr="00B01BB2">
        <w:rPr>
          <w:lang w:val="en-US"/>
        </w:rPr>
        <w:t xml:space="preserve"> -g</w:t>
      </w:r>
      <w:bookmarkStart w:id="0" w:name="_GoBack"/>
      <w:bookmarkEnd w:id="0"/>
    </w:p>
    <w:p w:rsidR="00D3629C" w:rsidRPr="00B01BB2" w:rsidRDefault="00D3629C">
      <w:pPr>
        <w:rPr>
          <w:lang w:val="en-US"/>
        </w:rPr>
      </w:pPr>
    </w:p>
    <w:p w:rsidR="00D3629C" w:rsidRDefault="00B218E7">
      <w:pPr>
        <w:pStyle w:val="Lijstalinea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>Download &amp; Installeer TypeScript(GLOBAL):</w:t>
      </w:r>
    </w:p>
    <w:p w:rsidR="00D3629C" w:rsidRDefault="00B218E7">
      <w:pPr>
        <w:pStyle w:val="Lijstalinea"/>
        <w:numPr>
          <w:ilvl w:val="3"/>
          <w:numId w:val="1"/>
        </w:numPr>
      </w:pPr>
      <w:r>
        <w:t>Open CMD</w:t>
      </w:r>
    </w:p>
    <w:p w:rsidR="00D3629C" w:rsidRDefault="00B218E7">
      <w:pPr>
        <w:pStyle w:val="Lijstalinea"/>
        <w:numPr>
          <w:ilvl w:val="3"/>
          <w:numId w:val="1"/>
        </w:numPr>
        <w:rPr>
          <w:lang w:val="en-US"/>
        </w:rPr>
      </w:pPr>
      <w:r>
        <w:rPr>
          <w:lang w:val="en-US"/>
        </w:rPr>
        <w:t>Type:</w:t>
      </w:r>
      <w:r>
        <w:rPr>
          <w:lang w:val="en-US"/>
        </w:rPr>
        <w:t xml:space="preserve"> npm install -g typescript</w:t>
      </w:r>
    </w:p>
    <w:p w:rsidR="00D3629C" w:rsidRDefault="00D3629C">
      <w:pPr>
        <w:rPr>
          <w:lang w:val="en-US"/>
        </w:rPr>
      </w:pPr>
    </w:p>
    <w:p w:rsidR="00D3629C" w:rsidRDefault="00B218E7">
      <w:pPr>
        <w:pStyle w:val="Lijstalinea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>Download &amp; Installeer Weblipse:</w:t>
      </w:r>
    </w:p>
    <w:p w:rsidR="00D3629C" w:rsidRDefault="00B218E7">
      <w:pPr>
        <w:pStyle w:val="Lijstalinea"/>
        <w:numPr>
          <w:ilvl w:val="3"/>
          <w:numId w:val="1"/>
        </w:numPr>
      </w:pPr>
      <w:r>
        <w:t>Open Eclipse Oxygen</w:t>
      </w:r>
    </w:p>
    <w:p w:rsidR="00D3629C" w:rsidRDefault="00B218E7">
      <w:pPr>
        <w:pStyle w:val="Lijstalinea"/>
        <w:numPr>
          <w:ilvl w:val="3"/>
          <w:numId w:val="1"/>
        </w:numPr>
      </w:pPr>
      <w:r>
        <w:t xml:space="preserve">Ga naar: </w:t>
      </w:r>
      <w:hyperlink r:id="rId11" w:history="1">
        <w:r>
          <w:rPr>
            <w:rStyle w:val="Hyperlink"/>
          </w:rPr>
          <w:t>https://www.genuitec.com/products/webclipse/download/</w:t>
        </w:r>
      </w:hyperlink>
    </w:p>
    <w:p w:rsidR="00D3629C" w:rsidRDefault="00B218E7">
      <w:pPr>
        <w:pStyle w:val="Lijstalinea"/>
        <w:numPr>
          <w:ilvl w:val="3"/>
          <w:numId w:val="1"/>
        </w:numPr>
        <w:rPr>
          <w:lang w:val="en-US"/>
        </w:rPr>
      </w:pPr>
      <w:r>
        <w:rPr>
          <w:lang w:val="en-US"/>
        </w:rPr>
        <w:t>Sleep “Drag his to Eclipse” in Eclipse.</w:t>
      </w:r>
    </w:p>
    <w:p w:rsidR="00D3629C" w:rsidRDefault="00B218E7">
      <w:pPr>
        <w:pStyle w:val="Lijstalinea"/>
        <w:numPr>
          <w:ilvl w:val="3"/>
          <w:numId w:val="1"/>
        </w:numPr>
        <w:rPr>
          <w:lang w:val="en-US"/>
        </w:rPr>
      </w:pPr>
      <w:r>
        <w:rPr>
          <w:lang w:val="en-US"/>
        </w:rPr>
        <w:t>Volg de stappen</w:t>
      </w:r>
    </w:p>
    <w:p w:rsidR="00D3629C" w:rsidRDefault="00D3629C">
      <w:pPr>
        <w:rPr>
          <w:lang w:val="en-US"/>
        </w:rPr>
      </w:pPr>
    </w:p>
    <w:sectPr w:rsidR="00D3629C">
      <w:pgSz w:w="11906" w:h="16838"/>
      <w:pgMar w:top="1417" w:right="1417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218E7" w:rsidRDefault="00B218E7">
      <w:pPr>
        <w:spacing w:after="0" w:line="240" w:lineRule="auto"/>
      </w:pPr>
      <w:r>
        <w:separator/>
      </w:r>
    </w:p>
  </w:endnote>
  <w:endnote w:type="continuationSeparator" w:id="0">
    <w:p w:rsidR="00B218E7" w:rsidRDefault="00B218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02FF" w:usb1="4000E47F" w:usb2="0000002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218E7" w:rsidRDefault="00B218E7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B218E7" w:rsidRDefault="00B218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825202"/>
    <w:multiLevelType w:val="multilevel"/>
    <w:tmpl w:val="A732BF4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D3629C"/>
    <w:rsid w:val="001B41F6"/>
    <w:rsid w:val="00284031"/>
    <w:rsid w:val="00B01BB2"/>
    <w:rsid w:val="00B218E7"/>
    <w:rsid w:val="00D36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320AD"/>
  <w15:docId w15:val="{711F1F9A-6130-4468-9ABA-3BEB8E5F9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nl-BE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pPr>
      <w:suppressAutoHyphens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pPr>
      <w:ind w:left="720"/>
    </w:pPr>
  </w:style>
  <w:style w:type="character" w:styleId="Hyperlink">
    <w:name w:val="Hyperlink"/>
    <w:basedOn w:val="Standaardalinea-lettertype"/>
    <w:rPr>
      <w:color w:val="0000FF"/>
      <w:u w:val="single"/>
    </w:rPr>
  </w:style>
  <w:style w:type="character" w:styleId="Onopgelostemelding">
    <w:name w:val="Unresolved Mention"/>
    <w:basedOn w:val="Standaardalinea-lettertyp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887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7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5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809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47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914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04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8057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1579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6695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8831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4184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clipse.org/downloads/download.php?file=/oomph/epp/oxygen/R2/eclipse-inst-win64.ex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oracle.com/technetwork/java/javase/downloads/index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enuitec.com/products/webclipse/download/" TargetMode="External"/><Relationship Id="rId5" Type="http://schemas.openxmlformats.org/officeDocument/2006/relationships/footnotes" Target="footnotes.xml"/><Relationship Id="rId10" Type="http://schemas.openxmlformats.org/officeDocument/2006/relationships/hyperlink" Target="mailto:npm@5.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odejs.org/en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2</Pages>
  <Words>195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Spleesters</dc:creator>
  <dc:description/>
  <cp:lastModifiedBy>Guy Spleesters</cp:lastModifiedBy>
  <cp:revision>3</cp:revision>
  <dcterms:created xsi:type="dcterms:W3CDTF">2018-01-08T12:24:00Z</dcterms:created>
  <dcterms:modified xsi:type="dcterms:W3CDTF">2018-01-08T14:58:00Z</dcterms:modified>
</cp:coreProperties>
</file>